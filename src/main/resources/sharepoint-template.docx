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B9074" w14:textId="77777777" w:rsidR="0085044D" w:rsidRPr="0085044D" w:rsidRDefault="0085044D" w:rsidP="0085044D">
      <w:bookmarkStart w:id="0" w:name="_GoBack"/>
      <w:bookmarkEnd w:id="0"/>
    </w:p>
    <w:sectPr w:rsidR="0085044D" w:rsidRPr="0085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F4"/>
    <w:rsid w:val="00555F59"/>
    <w:rsid w:val="0085044D"/>
    <w:rsid w:val="00986DF4"/>
    <w:rsid w:val="00BB1DA0"/>
    <w:rsid w:val="0BD1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E73"/>
  <w15:chartTrackingRefBased/>
  <w15:docId w15:val="{598c3824-20a1-47f1-8d4c-b840246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5F59"/>
  </w:style>
  <w:style w:type="paragraph" w:styleId="Heading1">
    <w:name w:val="heading 1"/>
    <w:basedOn w:val="Normal"/>
    <w:next w:val="Normal"/>
    <w:link w:val="Heading1Char"/>
    <w:uiPriority w:val="9"/>
    <w:semiHidden/>
    <w:rsid w:val="00986D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986D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semiHidden/>
    <w:rsid w:val="00986DF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tel" w:customStyle="1">
    <w:name w:val="Tittel"/>
    <w:basedOn w:val="Heading1"/>
    <w:next w:val="Ingress"/>
    <w:link w:val="TittelChar"/>
    <w:uiPriority w:val="1"/>
    <w:qFormat/>
    <w:rsid w:val="0085044D"/>
    <w:rPr>
      <w:color w:val="000000" w:themeColor="text1"/>
      <w:sz w:val="40"/>
    </w:rPr>
  </w:style>
  <w:style w:type="character" w:styleId="TittelChar" w:customStyle="1">
    <w:name w:val="Tittel Char"/>
    <w:basedOn w:val="Heading1Char"/>
    <w:link w:val="Tittel"/>
    <w:uiPriority w:val="1"/>
    <w:rsid w:val="0085044D"/>
    <w:rPr>
      <w:rFonts w:asciiTheme="majorHAnsi" w:hAnsiTheme="majorHAnsi" w:eastAsiaTheme="majorEastAsia" w:cstheme="majorBidi"/>
      <w:color w:val="000000" w:themeColor="text1"/>
      <w:sz w:val="40"/>
      <w:szCs w:val="32"/>
    </w:rPr>
  </w:style>
  <w:style w:type="paragraph" w:styleId="Ingress" w:customStyle="1">
    <w:name w:val="Ingress"/>
    <w:basedOn w:val="Heading2"/>
    <w:next w:val="Normal"/>
    <w:link w:val="IngressChar"/>
    <w:uiPriority w:val="2"/>
    <w:qFormat/>
    <w:rsid w:val="0085044D"/>
    <w:rPr>
      <w:b/>
      <w:color w:val="000000" w:themeColor="text1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86DF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IngressChar" w:customStyle="1">
    <w:name w:val="Ingress Char"/>
    <w:basedOn w:val="Heading2Char"/>
    <w:link w:val="Ingress"/>
    <w:uiPriority w:val="2"/>
    <w:rsid w:val="0085044D"/>
    <w:rPr>
      <w:rFonts w:asciiTheme="majorHAnsi" w:hAnsiTheme="majorHAnsi" w:eastAsiaTheme="majorEastAsia" w:cstheme="majorBidi"/>
      <w:b/>
      <w:color w:val="000000" w:themeColor="text1"/>
      <w:sz w:val="32"/>
      <w:szCs w:val="26"/>
    </w:rPr>
  </w:style>
  <w:style w:type="paragraph" w:styleId="Mellomtittel" w:customStyle="1">
    <w:name w:val="Mellomtittel"/>
    <w:basedOn w:val="Heading2"/>
    <w:next w:val="Normal"/>
    <w:link w:val="MellomtittelChar"/>
    <w:uiPriority w:val="3"/>
    <w:qFormat/>
    <w:rsid w:val="0085044D"/>
    <w:rPr>
      <w:color w:val="000000" w:themeColor="text1"/>
      <w:sz w:val="28"/>
    </w:rPr>
  </w:style>
  <w:style w:type="character" w:styleId="MellomtittelChar" w:customStyle="1">
    <w:name w:val="Mellomtittel Char"/>
    <w:basedOn w:val="Heading2Char"/>
    <w:link w:val="Mellomtittel"/>
    <w:uiPriority w:val="3"/>
    <w:rsid w:val="0085044D"/>
    <w:rPr>
      <w:rFonts w:asciiTheme="majorHAnsi" w:hAnsiTheme="majorHAnsi" w:eastAsiaTheme="majorEastAs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customXml" Target="/customXml/item3.xml" Id="rId3" /><Relationship Type="http://schemas.openxmlformats.org/officeDocument/2006/relationships/fontTable" Target="/word/fontTable.xml" Id="rId7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webSettings" Target="/word/webSettings.xml" Id="rId6" /><Relationship Type="http://schemas.openxmlformats.org/officeDocument/2006/relationships/settings" Target="/word/settings.xml" Id="rId5" /><Relationship Type="http://schemas.openxmlformats.org/officeDocument/2006/relationships/styles" Target="/word/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835C4318F6C445AD00CAD0CF80EC78" ma:contentTypeVersion="2" ma:contentTypeDescription="Opprett et nytt dokument." ma:contentTypeScope="" ma:versionID="0f98ef3c138a46cc23450400c3dfcde0">
  <xsd:schema xmlns:xsd="http://www.w3.org/2001/XMLSchema" xmlns:xs="http://www.w3.org/2001/XMLSchema" xmlns:p="http://schemas.microsoft.com/office/2006/metadata/properties" xmlns:ns2="9b3d30ad-6750-4b49-9a65-dea7ebdcbe9a" targetNamespace="http://schemas.microsoft.com/office/2006/metadata/properties" ma:root="true" ma:fieldsID="3f7187cfdbe73958ae29e459686aea46" ns2:_="">
    <xsd:import namespace="9b3d30ad-6750-4b49-9a65-dea7ebdcb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d30ad-6750-4b49-9a65-dea7ebdcb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7C454-71F1-476E-8CB2-5B897C1E6A56}">
  <ds:schemaRefs>
    <ds:schemaRef ds:uri="9b3d30ad-6750-4b49-9a65-dea7ebdcbe9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2F22B89-B01C-4BAB-A408-A51FFE416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B1ECE-E78C-4E66-B09C-1C3C1DBE73D1}"/>
</file>

<file path=docProps/app.xml><?xml version="1.0" encoding="utf-8"?>
<Properties xmlns="http://schemas.openxmlformats.org/officeDocument/2006/extended-properties" xmlns:vt="http://schemas.openxmlformats.org/officeDocument/2006/docPropsVTypes">
  <Template>momus-template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Grimstad</dc:creator>
  <cp:keywords/>
  <dc:description/>
  <cp:lastModifiedBy>Eivind Grimstad</cp:lastModifiedBy>
  <cp:revision>5</cp:revision>
  <dcterms:created xsi:type="dcterms:W3CDTF">2018-10-07T17:28:00Z</dcterms:created>
  <dcterms:modified xsi:type="dcterms:W3CDTF">2018-10-07T20:12:00Z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0x0101000F835C4318F6C445AD00CAD0CF80EC78</vt:lpwstr>
  </property>
  <property fmtid="{D5CDD505-2E9C-101B-9397-08002B2CF9AE}" pid="3" name="ComplianceAssetId">
    <vt:lpwstr/>
  </property>
  <property fmtid="{D5CDD505-2E9C-101B-9397-08002B2CF9AE}" pid="4" name="Order">
    <vt:r8>600</vt:r8>
  </property>
  <property fmtid="{D5CDD505-2E9C-101B-9397-08002B2CF9AE}" pid="5" name="_SharedFileIndex">
    <vt:lpwstr/>
  </property>
  <property fmtid="{D5CDD505-2E9C-101B-9397-08002B2CF9AE}" pid="6" name="_SourceUrl">
    <vt:lpwstr/>
  </property>
</Properties>
</file>